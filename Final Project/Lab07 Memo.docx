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35" w:type="dxa"/>
        <w:tblCellMar>
          <w:left w:w="187" w:type="dxa"/>
          <w:right w:w="187" w:type="dxa"/>
        </w:tblCellMar>
        <w:tblLook w:val="0000" w:firstRow="0" w:lastRow="0" w:firstColumn="0" w:lastColumn="0" w:noHBand="0" w:noVBand="0"/>
      </w:tblPr>
      <w:tblGrid>
        <w:gridCol w:w="4655"/>
        <w:gridCol w:w="4172"/>
      </w:tblGrid>
      <w:tr w:rsidR="002E0B7F" w:rsidTr="002C68CB">
        <w:trPr>
          <w:trHeight w:val="720"/>
        </w:trPr>
        <w:tc>
          <w:tcPr>
            <w:tcW w:w="4655" w:type="dxa"/>
            <w:tcMar>
              <w:left w:w="0" w:type="dxa"/>
              <w:right w:w="0" w:type="dxa"/>
            </w:tcMar>
          </w:tcPr>
          <w:p w:rsidR="002E0B7F" w:rsidRDefault="002E0B7F">
            <w:pPr>
              <w:pStyle w:val="ReturnAddress"/>
            </w:pPr>
          </w:p>
        </w:tc>
        <w:tc>
          <w:tcPr>
            <w:tcW w:w="4172" w:type="dxa"/>
            <w:shd w:val="solid" w:color="auto" w:fill="auto"/>
            <w:vAlign w:val="center"/>
          </w:tcPr>
          <w:p w:rsidR="002E0B7F" w:rsidRDefault="002C68CB">
            <w:pPr>
              <w:pStyle w:val="CompanyName"/>
            </w:pPr>
            <w:r>
              <w:t>Rose-Hulman</w:t>
            </w:r>
          </w:p>
          <w:p w:rsidR="002C68CB" w:rsidRDefault="002C68CB">
            <w:pPr>
              <w:pStyle w:val="CompanyName"/>
            </w:pPr>
            <w:r>
              <w:t>Institute of Technology</w:t>
            </w:r>
          </w:p>
        </w:tc>
      </w:tr>
    </w:tbl>
    <w:p w:rsidR="002E0B7F" w:rsidRDefault="00F20ED4">
      <w:pPr>
        <w:pStyle w:val="DocumentLabel"/>
      </w:pPr>
      <w:r>
        <w:t>Memo</w:t>
      </w:r>
    </w:p>
    <w:p w:rsidR="002E0B7F" w:rsidRDefault="00F20ED4">
      <w:pPr>
        <w:pStyle w:val="MessageHeaderFirst"/>
      </w:pPr>
      <w:r>
        <w:rPr>
          <w:rStyle w:val="MessageHeaderLabel"/>
          <w:spacing w:val="-25"/>
        </w:rPr>
        <w:t>T</w:t>
      </w:r>
      <w:r>
        <w:rPr>
          <w:rStyle w:val="MessageHeaderLabel"/>
        </w:rPr>
        <w:t>o:</w:t>
      </w:r>
      <w:r>
        <w:tab/>
      </w:r>
      <w:r w:rsidR="002C68CB">
        <w:t>Dr. Carlotta Berry</w:t>
      </w:r>
      <w:r w:rsidR="002C68CB">
        <w:tab/>
      </w:r>
    </w:p>
    <w:p w:rsidR="002E0B7F" w:rsidRDefault="00F20ED4">
      <w:pPr>
        <w:pStyle w:val="MessageHeader"/>
      </w:pPr>
      <w:r>
        <w:rPr>
          <w:rStyle w:val="MessageHeaderLabel"/>
        </w:rPr>
        <w:t>From:</w:t>
      </w:r>
      <w:r>
        <w:tab/>
      </w:r>
      <w:r w:rsidR="002C68CB">
        <w:t>Ander A Solorzano</w:t>
      </w:r>
      <w:r w:rsidR="00046070">
        <w:t xml:space="preserve"> ______________</w:t>
      </w:r>
      <w:r w:rsidR="002C68CB">
        <w:t xml:space="preserve"> and Ruffin White</w:t>
      </w:r>
      <w:r w:rsidR="00046070">
        <w:t xml:space="preserve"> ______________</w:t>
      </w:r>
    </w:p>
    <w:p w:rsidR="002E0B7F" w:rsidRDefault="002C68CB">
      <w:pPr>
        <w:pStyle w:val="MessageHeader"/>
      </w:pPr>
      <w:r>
        <w:rPr>
          <w:rStyle w:val="MessageHeaderLabel"/>
        </w:rPr>
        <w:t>Class</w:t>
      </w:r>
      <w:r w:rsidR="00F20ED4">
        <w:rPr>
          <w:rStyle w:val="MessageHeaderLabel"/>
        </w:rPr>
        <w:t>:</w:t>
      </w:r>
      <w:r w:rsidR="00F20ED4">
        <w:tab/>
      </w:r>
      <w:r>
        <w:t>ECE425 – Mobile Robotics</w:t>
      </w:r>
    </w:p>
    <w:p w:rsidR="002E0B7F" w:rsidRDefault="00F20ED4">
      <w:pPr>
        <w:pStyle w:val="MessageHeader"/>
      </w:pPr>
      <w:r>
        <w:rPr>
          <w:rStyle w:val="MessageHeaderLabel"/>
        </w:rPr>
        <w:t>Date:</w:t>
      </w:r>
      <w:r>
        <w:tab/>
      </w:r>
      <w:fldSimple w:instr=" DATE \* MERGEFORMAT ">
        <w:r w:rsidR="008A0A88">
          <w:rPr>
            <w:noProof/>
          </w:rPr>
          <w:t>2/4/2013</w:t>
        </w:r>
      </w:fldSimple>
    </w:p>
    <w:p w:rsidR="002E0B7F" w:rsidRDefault="002C68CB">
      <w:pPr>
        <w:pStyle w:val="MessageHeaderLast"/>
      </w:pPr>
      <w:r>
        <w:rPr>
          <w:rStyle w:val="MessageHeaderLabel"/>
        </w:rPr>
        <w:t>Title</w:t>
      </w:r>
      <w:r w:rsidR="00F20ED4">
        <w:rPr>
          <w:rStyle w:val="MessageHeaderLabel"/>
        </w:rPr>
        <w:t>:</w:t>
      </w:r>
      <w:r w:rsidR="00810FDA">
        <w:tab/>
      </w:r>
      <w:r w:rsidR="00D72571">
        <w:t>Final Project – Fire-Fighting Bot (Localization)</w:t>
      </w:r>
    </w:p>
    <w:p w:rsidR="00DC4AD2" w:rsidRDefault="00DC4AD2" w:rsidP="004D7D7B">
      <w:pPr>
        <w:pStyle w:val="BodyText"/>
        <w:ind w:left="0"/>
        <w:rPr>
          <w:rFonts w:ascii="Times New Roman" w:hAnsi="Times New Roman"/>
          <w:b/>
          <w:u w:val="single"/>
        </w:rPr>
      </w:pPr>
      <w:r w:rsidRPr="004D7D7B">
        <w:rPr>
          <w:rFonts w:ascii="Times New Roman" w:hAnsi="Times New Roman"/>
          <w:b/>
          <w:u w:val="single"/>
        </w:rPr>
        <w:t>PURPOSE</w:t>
      </w:r>
    </w:p>
    <w:p w:rsidR="00A915F3" w:rsidRPr="00EE09A8" w:rsidRDefault="00C02613" w:rsidP="004D7D7B">
      <w:pPr>
        <w:pStyle w:val="BodyText"/>
        <w:ind w:left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purpose of </w:t>
      </w:r>
      <w:bookmarkStart w:id="0" w:name="_GoBack"/>
      <w:bookmarkEnd w:id="0"/>
    </w:p>
    <w:p w:rsidR="00EE09A8" w:rsidRDefault="00BB2B74" w:rsidP="004D7D7B">
      <w:pPr>
        <w:pStyle w:val="BodyText"/>
        <w:ind w:left="0"/>
        <w:rPr>
          <w:rFonts w:ascii="Times New Roman" w:hAnsi="Times New Roman"/>
          <w:b/>
          <w:u w:val="single"/>
        </w:rPr>
      </w:pPr>
      <w:r w:rsidRPr="004D7D7B">
        <w:rPr>
          <w:rFonts w:ascii="Times New Roman" w:hAnsi="Times New Roman"/>
          <w:b/>
          <w:u w:val="single"/>
        </w:rPr>
        <w:t xml:space="preserve">PROCEDURES AND </w:t>
      </w:r>
      <w:r w:rsidR="00046070" w:rsidRPr="004D7D7B">
        <w:rPr>
          <w:rFonts w:ascii="Times New Roman" w:hAnsi="Times New Roman"/>
          <w:b/>
          <w:u w:val="single"/>
        </w:rPr>
        <w:t>STRATEGY</w:t>
      </w:r>
    </w:p>
    <w:p w:rsidR="004D2FBD" w:rsidRDefault="004D2FBD" w:rsidP="004D7D7B">
      <w:pPr>
        <w:pStyle w:val="BodyText"/>
        <w:ind w:left="0"/>
        <w:rPr>
          <w:rFonts w:ascii="Times New Roman" w:hAnsi="Times New Roman"/>
          <w:b/>
          <w:u w:val="single"/>
        </w:rPr>
      </w:pPr>
    </w:p>
    <w:p w:rsidR="00EE09A8" w:rsidRDefault="00EE09A8" w:rsidP="00A915F3">
      <w:pPr>
        <w:pStyle w:val="BodyText"/>
        <w:ind w:left="0"/>
        <w:rPr>
          <w:rFonts w:ascii="Times New Roman" w:hAnsi="Times New Roman"/>
          <w:b/>
          <w:noProof/>
          <w:u w:val="single"/>
          <w:lang w:eastAsia="ja-JP"/>
        </w:rPr>
      </w:pPr>
      <w:r>
        <w:rPr>
          <w:rFonts w:ascii="Times New Roman" w:hAnsi="Times New Roman"/>
          <w:b/>
          <w:noProof/>
          <w:u w:val="single"/>
          <w:lang w:eastAsia="ja-JP"/>
        </w:rPr>
        <w:t>CONCLUSION</w:t>
      </w:r>
    </w:p>
    <w:p w:rsidR="00682A09" w:rsidRDefault="00682A09" w:rsidP="00A915F3">
      <w:pPr>
        <w:pStyle w:val="BodyText"/>
        <w:ind w:left="0"/>
        <w:rPr>
          <w:rFonts w:ascii="Times New Roman" w:hAnsi="Times New Roman"/>
          <w:noProof/>
          <w:lang w:eastAsia="ja-JP"/>
        </w:rPr>
      </w:pPr>
    </w:p>
    <w:p w:rsidR="004D2FBD" w:rsidRPr="00EE09A8" w:rsidRDefault="004D2FBD" w:rsidP="00A915F3">
      <w:pPr>
        <w:pStyle w:val="BodyText"/>
        <w:ind w:left="0"/>
        <w:rPr>
          <w:rFonts w:ascii="Times New Roman" w:hAnsi="Times New Roman"/>
          <w:noProof/>
          <w:lang w:eastAsia="ja-JP"/>
        </w:rPr>
      </w:pPr>
      <w:r>
        <w:rPr>
          <w:rFonts w:ascii="Times New Roman" w:hAnsi="Times New Roman"/>
          <w:noProof/>
          <w:lang w:eastAsia="ja-JP"/>
        </w:rPr>
        <w:lastRenderedPageBreak/>
        <w:drawing>
          <wp:inline distT="0" distB="0" distL="0" distR="0">
            <wp:extent cx="6016625" cy="9904880"/>
            <wp:effectExtent l="0" t="0" r="3175" b="1270"/>
            <wp:docPr id="2" name="Picture 2" descr="C:\Users\solorzaa\Desktop\Imag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orzaa\Desktop\Image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25" cy="990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2FBD" w:rsidRPr="00EE09A8">
      <w:footerReference w:type="even" r:id="rId10"/>
      <w:footerReference w:type="default" r:id="rId11"/>
      <w:footerReference w:type="first" r:id="rId12"/>
      <w:pgSz w:w="12240" w:h="15840" w:code="1"/>
      <w:pgMar w:top="1008" w:right="1800" w:bottom="144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F6D" w:rsidRDefault="00861F6D">
      <w:r>
        <w:separator/>
      </w:r>
    </w:p>
  </w:endnote>
  <w:endnote w:type="continuationSeparator" w:id="0">
    <w:p w:rsidR="00861F6D" w:rsidRDefault="0086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2E0B7F" w:rsidRDefault="002E0B7F">
    <w:pPr>
      <w:pStyle w:val="Footer"/>
    </w:pPr>
  </w:p>
  <w:p w:rsidR="002E0B7F" w:rsidRDefault="002E0B7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pPr>
      <w:pStyle w:val="Footer"/>
    </w:pPr>
    <w:r>
      <w:sym w:font="Wingdings" w:char="F06C"/>
    </w:r>
    <w:r>
      <w:t xml:space="preserve">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0A88">
      <w:rPr>
        <w:rStyle w:val="PageNumber"/>
        <w:noProof/>
      </w:rPr>
      <w:t>2</w:t>
    </w:r>
    <w:r>
      <w:rPr>
        <w:rStyle w:val="PageNumber"/>
      </w:rPr>
      <w:fldChar w:fldCharType="end"/>
    </w:r>
  </w:p>
  <w:p w:rsidR="002E0B7F" w:rsidRDefault="002E0B7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B7F" w:rsidRDefault="00F20ED4"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1F6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F6D" w:rsidRDefault="00861F6D">
      <w:r>
        <w:separator/>
      </w:r>
    </w:p>
  </w:footnote>
  <w:footnote w:type="continuationSeparator" w:id="0">
    <w:p w:rsidR="00861F6D" w:rsidRDefault="00861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0507E81"/>
    <w:multiLevelType w:val="hybridMultilevel"/>
    <w:tmpl w:val="1EE81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4F7740"/>
    <w:multiLevelType w:val="hybridMultilevel"/>
    <w:tmpl w:val="23A85E02"/>
    <w:lvl w:ilvl="0" w:tplc="660AF9FC">
      <w:start w:val="1"/>
      <w:numFmt w:val="decimal"/>
      <w:lvlText w:val="%1."/>
      <w:lvlJc w:val="left"/>
      <w:pPr>
        <w:ind w:left="1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15" w:hanging="360"/>
      </w:pPr>
    </w:lvl>
    <w:lvl w:ilvl="2" w:tplc="0409001B" w:tentative="1">
      <w:start w:val="1"/>
      <w:numFmt w:val="lowerRoman"/>
      <w:lvlText w:val="%3."/>
      <w:lvlJc w:val="right"/>
      <w:pPr>
        <w:ind w:left="2635" w:hanging="180"/>
      </w:pPr>
    </w:lvl>
    <w:lvl w:ilvl="3" w:tplc="0409000F" w:tentative="1">
      <w:start w:val="1"/>
      <w:numFmt w:val="decimal"/>
      <w:lvlText w:val="%4."/>
      <w:lvlJc w:val="left"/>
      <w:pPr>
        <w:ind w:left="3355" w:hanging="360"/>
      </w:pPr>
    </w:lvl>
    <w:lvl w:ilvl="4" w:tplc="04090019" w:tentative="1">
      <w:start w:val="1"/>
      <w:numFmt w:val="lowerLetter"/>
      <w:lvlText w:val="%5."/>
      <w:lvlJc w:val="left"/>
      <w:pPr>
        <w:ind w:left="4075" w:hanging="360"/>
      </w:pPr>
    </w:lvl>
    <w:lvl w:ilvl="5" w:tplc="0409001B" w:tentative="1">
      <w:start w:val="1"/>
      <w:numFmt w:val="lowerRoman"/>
      <w:lvlText w:val="%6."/>
      <w:lvlJc w:val="right"/>
      <w:pPr>
        <w:ind w:left="4795" w:hanging="180"/>
      </w:pPr>
    </w:lvl>
    <w:lvl w:ilvl="6" w:tplc="0409000F" w:tentative="1">
      <w:start w:val="1"/>
      <w:numFmt w:val="decimal"/>
      <w:lvlText w:val="%7."/>
      <w:lvlJc w:val="left"/>
      <w:pPr>
        <w:ind w:left="5515" w:hanging="360"/>
      </w:pPr>
    </w:lvl>
    <w:lvl w:ilvl="7" w:tplc="04090019" w:tentative="1">
      <w:start w:val="1"/>
      <w:numFmt w:val="lowerLetter"/>
      <w:lvlText w:val="%8."/>
      <w:lvlJc w:val="left"/>
      <w:pPr>
        <w:ind w:left="6235" w:hanging="360"/>
      </w:pPr>
    </w:lvl>
    <w:lvl w:ilvl="8" w:tplc="0409001B" w:tentative="1">
      <w:start w:val="1"/>
      <w:numFmt w:val="lowerRoman"/>
      <w:lvlText w:val="%9."/>
      <w:lvlJc w:val="right"/>
      <w:pPr>
        <w:ind w:left="6955" w:hanging="180"/>
      </w:pPr>
    </w:lvl>
  </w:abstractNum>
  <w:abstractNum w:abstractNumId="12">
    <w:nsid w:val="204F268C"/>
    <w:multiLevelType w:val="hybridMultilevel"/>
    <w:tmpl w:val="8244FF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AA3D33"/>
    <w:multiLevelType w:val="hybridMultilevel"/>
    <w:tmpl w:val="2CCCF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5">
    <w:nsid w:val="6E7F3A55"/>
    <w:multiLevelType w:val="hybridMultilevel"/>
    <w:tmpl w:val="CF5A6528"/>
    <w:lvl w:ilvl="0" w:tplc="77A4549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0444B6"/>
    <w:multiLevelType w:val="hybridMultilevel"/>
    <w:tmpl w:val="E990BF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18">
    <w:nsid w:val="7E1C3F51"/>
    <w:multiLevelType w:val="hybridMultilevel"/>
    <w:tmpl w:val="732E4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0"/>
  </w:num>
  <w:num w:numId="15">
    <w:abstractNumId w:val="13"/>
  </w:num>
  <w:num w:numId="16">
    <w:abstractNumId w:val="16"/>
  </w:num>
  <w:num w:numId="17">
    <w:abstractNumId w:val="18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36FA1379-FCC9-43A9-9ABD-75DE44EA56F6}"/>
    <w:docVar w:name="dgnword-eventsink" w:val="92579720"/>
  </w:docVars>
  <w:rsids>
    <w:rsidRoot w:val="002C68CB"/>
    <w:rsid w:val="0002438B"/>
    <w:rsid w:val="0002548A"/>
    <w:rsid w:val="00046070"/>
    <w:rsid w:val="00071E73"/>
    <w:rsid w:val="000831CF"/>
    <w:rsid w:val="000A6B11"/>
    <w:rsid w:val="000B5119"/>
    <w:rsid w:val="000D6D08"/>
    <w:rsid w:val="000E2640"/>
    <w:rsid w:val="000E2870"/>
    <w:rsid w:val="00127AFE"/>
    <w:rsid w:val="001369CA"/>
    <w:rsid w:val="001534F5"/>
    <w:rsid w:val="001741EF"/>
    <w:rsid w:val="001A26E1"/>
    <w:rsid w:val="001F18A9"/>
    <w:rsid w:val="0021211E"/>
    <w:rsid w:val="00260ECD"/>
    <w:rsid w:val="00270BC6"/>
    <w:rsid w:val="0029207D"/>
    <w:rsid w:val="00295C13"/>
    <w:rsid w:val="002A2FF4"/>
    <w:rsid w:val="002A328A"/>
    <w:rsid w:val="002A5629"/>
    <w:rsid w:val="002B7EB2"/>
    <w:rsid w:val="002C68CB"/>
    <w:rsid w:val="002E0B7F"/>
    <w:rsid w:val="002E66C6"/>
    <w:rsid w:val="003229B2"/>
    <w:rsid w:val="003325B7"/>
    <w:rsid w:val="003368C7"/>
    <w:rsid w:val="0034420E"/>
    <w:rsid w:val="00346D56"/>
    <w:rsid w:val="003560D9"/>
    <w:rsid w:val="00382B5D"/>
    <w:rsid w:val="003874EC"/>
    <w:rsid w:val="003C28A4"/>
    <w:rsid w:val="003C337F"/>
    <w:rsid w:val="003F4231"/>
    <w:rsid w:val="0046032F"/>
    <w:rsid w:val="00474D71"/>
    <w:rsid w:val="00482EE7"/>
    <w:rsid w:val="00483269"/>
    <w:rsid w:val="004863DD"/>
    <w:rsid w:val="004B2955"/>
    <w:rsid w:val="004B7E76"/>
    <w:rsid w:val="004D2601"/>
    <w:rsid w:val="004D2FBD"/>
    <w:rsid w:val="004D3DB9"/>
    <w:rsid w:val="004D7D7B"/>
    <w:rsid w:val="005011CF"/>
    <w:rsid w:val="005142FC"/>
    <w:rsid w:val="00561A57"/>
    <w:rsid w:val="005E732A"/>
    <w:rsid w:val="005F1D15"/>
    <w:rsid w:val="00613D25"/>
    <w:rsid w:val="006230FD"/>
    <w:rsid w:val="006419E8"/>
    <w:rsid w:val="00670BA9"/>
    <w:rsid w:val="006725D4"/>
    <w:rsid w:val="00682A09"/>
    <w:rsid w:val="00682EB4"/>
    <w:rsid w:val="0068617C"/>
    <w:rsid w:val="006A6F0C"/>
    <w:rsid w:val="006E6B38"/>
    <w:rsid w:val="006F0FF1"/>
    <w:rsid w:val="00716B2D"/>
    <w:rsid w:val="007300F4"/>
    <w:rsid w:val="00736010"/>
    <w:rsid w:val="0074236E"/>
    <w:rsid w:val="00786AE5"/>
    <w:rsid w:val="007A6DFA"/>
    <w:rsid w:val="007B365E"/>
    <w:rsid w:val="007C47BE"/>
    <w:rsid w:val="007D67B5"/>
    <w:rsid w:val="007D7853"/>
    <w:rsid w:val="00810FDA"/>
    <w:rsid w:val="00820F1F"/>
    <w:rsid w:val="00823FFA"/>
    <w:rsid w:val="00832907"/>
    <w:rsid w:val="00861F6D"/>
    <w:rsid w:val="00875B9F"/>
    <w:rsid w:val="008A0A88"/>
    <w:rsid w:val="008A54DC"/>
    <w:rsid w:val="008C10E2"/>
    <w:rsid w:val="008E4810"/>
    <w:rsid w:val="008F3DE2"/>
    <w:rsid w:val="00950CB4"/>
    <w:rsid w:val="0095650F"/>
    <w:rsid w:val="00972325"/>
    <w:rsid w:val="00990F0C"/>
    <w:rsid w:val="009A70AA"/>
    <w:rsid w:val="009B4C6B"/>
    <w:rsid w:val="00A03B25"/>
    <w:rsid w:val="00A2282E"/>
    <w:rsid w:val="00A24156"/>
    <w:rsid w:val="00A26A0E"/>
    <w:rsid w:val="00A27F83"/>
    <w:rsid w:val="00A320F0"/>
    <w:rsid w:val="00A33524"/>
    <w:rsid w:val="00A44C77"/>
    <w:rsid w:val="00A672B6"/>
    <w:rsid w:val="00A915F3"/>
    <w:rsid w:val="00AB2DC1"/>
    <w:rsid w:val="00AD7A4D"/>
    <w:rsid w:val="00AE0412"/>
    <w:rsid w:val="00B13664"/>
    <w:rsid w:val="00B32A43"/>
    <w:rsid w:val="00B52DF1"/>
    <w:rsid w:val="00B6101E"/>
    <w:rsid w:val="00B61A10"/>
    <w:rsid w:val="00B6233A"/>
    <w:rsid w:val="00B749B9"/>
    <w:rsid w:val="00BB2B74"/>
    <w:rsid w:val="00BB61F1"/>
    <w:rsid w:val="00BC2FF0"/>
    <w:rsid w:val="00BE4A1D"/>
    <w:rsid w:val="00BF7FB0"/>
    <w:rsid w:val="00C02613"/>
    <w:rsid w:val="00C0389A"/>
    <w:rsid w:val="00C04CDB"/>
    <w:rsid w:val="00C14ECC"/>
    <w:rsid w:val="00C151D4"/>
    <w:rsid w:val="00C21498"/>
    <w:rsid w:val="00C61224"/>
    <w:rsid w:val="00CA37F3"/>
    <w:rsid w:val="00CA4935"/>
    <w:rsid w:val="00CF23FA"/>
    <w:rsid w:val="00D217EA"/>
    <w:rsid w:val="00D72571"/>
    <w:rsid w:val="00D80C9C"/>
    <w:rsid w:val="00D878B3"/>
    <w:rsid w:val="00D92230"/>
    <w:rsid w:val="00DB0D6C"/>
    <w:rsid w:val="00DC45D4"/>
    <w:rsid w:val="00DC4AD2"/>
    <w:rsid w:val="00DD7471"/>
    <w:rsid w:val="00DF2DA6"/>
    <w:rsid w:val="00E028C4"/>
    <w:rsid w:val="00E2688E"/>
    <w:rsid w:val="00E3046A"/>
    <w:rsid w:val="00E80430"/>
    <w:rsid w:val="00E90BCD"/>
    <w:rsid w:val="00E91436"/>
    <w:rsid w:val="00EB4057"/>
    <w:rsid w:val="00EB557E"/>
    <w:rsid w:val="00EE09A8"/>
    <w:rsid w:val="00EE0A89"/>
    <w:rsid w:val="00EF1231"/>
    <w:rsid w:val="00EF794F"/>
    <w:rsid w:val="00F02BC9"/>
    <w:rsid w:val="00F14A88"/>
    <w:rsid w:val="00F20ED4"/>
    <w:rsid w:val="00F85F44"/>
    <w:rsid w:val="00FC49F6"/>
    <w:rsid w:val="00FC74AD"/>
    <w:rsid w:val="00FE0B25"/>
    <w:rsid w:val="00FE32B5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CB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CB"/>
    <w:rPr>
      <w:rFonts w:ascii="Tahoma" w:hAnsi="Tahoma" w:cs="Tahoma"/>
      <w:spacing w:val="-5"/>
      <w:sz w:val="16"/>
      <w:szCs w:val="16"/>
      <w:lang w:eastAsia="en-US"/>
    </w:rPr>
  </w:style>
  <w:style w:type="paragraph" w:customStyle="1" w:styleId="Default">
    <w:name w:val="Default"/>
    <w:rsid w:val="008329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1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D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1A10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  <w:rPr>
      <w:rFonts w:ascii="Arial" w:hAnsi="Arial"/>
      <w:spacing w:val="-5"/>
      <w:lang w:eastAsia="en-US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180" w:lineRule="atLeast"/>
      <w:jc w:val="both"/>
    </w:pPr>
  </w:style>
  <w:style w:type="paragraph" w:styleId="Closing">
    <w:name w:val="Closing"/>
    <w:basedOn w:val="Normal"/>
    <w:semiHidden/>
    <w:pPr>
      <w:keepNext/>
      <w:spacing w:line="220" w:lineRule="atLeast"/>
    </w:p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pPr>
      <w:spacing w:before="600"/>
    </w:pPr>
    <w:rPr>
      <w:sz w:val="18"/>
    </w:rPr>
  </w:style>
  <w:style w:type="paragraph" w:styleId="Header">
    <w:name w:val="header"/>
    <w:basedOn w:val="HeaderBase"/>
    <w:semiHidden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pPr>
      <w:ind w:left="1555"/>
    </w:pPr>
  </w:style>
  <w:style w:type="character" w:styleId="PageNumber">
    <w:name w:val="page number"/>
    <w:semiHidden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68CB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pPr>
      <w:ind w:left="1195" w:hanging="360"/>
    </w:pPr>
  </w:style>
  <w:style w:type="paragraph" w:styleId="List2">
    <w:name w:val="List 2"/>
    <w:basedOn w:val="Normal"/>
    <w:semiHidden/>
    <w:pPr>
      <w:ind w:left="1555" w:hanging="360"/>
    </w:pPr>
  </w:style>
  <w:style w:type="paragraph" w:styleId="List3">
    <w:name w:val="List 3"/>
    <w:basedOn w:val="Normal"/>
    <w:semiHidden/>
    <w:pPr>
      <w:ind w:left="1915" w:hanging="360"/>
    </w:pPr>
  </w:style>
  <w:style w:type="paragraph" w:styleId="List4">
    <w:name w:val="List 4"/>
    <w:basedOn w:val="Normal"/>
    <w:semiHidden/>
    <w:pPr>
      <w:ind w:left="2275" w:hanging="360"/>
    </w:pPr>
  </w:style>
  <w:style w:type="paragraph" w:styleId="List5">
    <w:name w:val="List 5"/>
    <w:basedOn w:val="Normal"/>
    <w:semiHidden/>
    <w:pPr>
      <w:ind w:left="2635" w:hanging="360"/>
    </w:pPr>
  </w:style>
  <w:style w:type="paragraph" w:styleId="ListBullet">
    <w:name w:val="List Bullet"/>
    <w:basedOn w:val="Normal"/>
    <w:autoRedefine/>
    <w:semiHidden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pPr>
      <w:spacing w:after="120"/>
      <w:ind w:left="1195"/>
    </w:pPr>
  </w:style>
  <w:style w:type="paragraph" w:styleId="ListContinue2">
    <w:name w:val="List Continue 2"/>
    <w:basedOn w:val="Normal"/>
    <w:semiHidden/>
    <w:pPr>
      <w:spacing w:after="120"/>
      <w:ind w:left="1555"/>
    </w:pPr>
  </w:style>
  <w:style w:type="paragraph" w:styleId="ListContinue3">
    <w:name w:val="List Continue 3"/>
    <w:basedOn w:val="Normal"/>
    <w:semiHidden/>
    <w:pPr>
      <w:spacing w:after="120"/>
      <w:ind w:left="1915"/>
    </w:pPr>
  </w:style>
  <w:style w:type="paragraph" w:styleId="ListContinue4">
    <w:name w:val="List Continue 4"/>
    <w:basedOn w:val="Normal"/>
    <w:semiHidden/>
    <w:pPr>
      <w:spacing w:after="120"/>
      <w:ind w:left="2275"/>
    </w:pPr>
  </w:style>
  <w:style w:type="paragraph" w:styleId="ListContinue5">
    <w:name w:val="List Continue 5"/>
    <w:basedOn w:val="Normal"/>
    <w:semiHidden/>
    <w:pPr>
      <w:spacing w:after="120"/>
      <w:ind w:left="2635"/>
    </w:pPr>
  </w:style>
  <w:style w:type="paragraph" w:styleId="ListNumber">
    <w:name w:val="List Number"/>
    <w:basedOn w:val="Normal"/>
    <w:semiHidden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8CB"/>
    <w:rPr>
      <w:rFonts w:ascii="Tahoma" w:hAnsi="Tahoma" w:cs="Tahoma"/>
      <w:spacing w:val="-5"/>
      <w:sz w:val="16"/>
      <w:szCs w:val="16"/>
      <w:lang w:eastAsia="en-US"/>
    </w:rPr>
  </w:style>
  <w:style w:type="paragraph" w:customStyle="1" w:styleId="Default">
    <w:name w:val="Default"/>
    <w:rsid w:val="008329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861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D7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61A10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lorzaa\AppData\Roaming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46EA8-7577-4A80-B7E5-7F117F741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876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 A Solorzano</dc:creator>
  <cp:lastModifiedBy>Ander A Solorzano</cp:lastModifiedBy>
  <cp:revision>76</cp:revision>
  <cp:lastPrinted>2013-02-02T01:45:00Z</cp:lastPrinted>
  <dcterms:created xsi:type="dcterms:W3CDTF">2012-12-03T00:13:00Z</dcterms:created>
  <dcterms:modified xsi:type="dcterms:W3CDTF">2013-02-04T19:56:00Z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
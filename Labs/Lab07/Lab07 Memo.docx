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35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4655"/>
        <w:gridCol w:w="4172"/>
      </w:tblGrid>
      <w:tr w:rsidR="002E0B7F" w:rsidTr="002C68CB">
        <w:trPr>
          <w:trHeight w:val="720"/>
        </w:trPr>
        <w:tc>
          <w:tcPr>
            <w:tcW w:w="4655" w:type="dxa"/>
            <w:tcMar>
              <w:left w:w="0" w:type="dxa"/>
              <w:right w:w="0" w:type="dxa"/>
            </w:tcMar>
          </w:tcPr>
          <w:p w:rsidR="002E0B7F" w:rsidRDefault="002E0B7F">
            <w:pPr>
              <w:pStyle w:val="ReturnAddress"/>
            </w:pPr>
          </w:p>
        </w:tc>
        <w:tc>
          <w:tcPr>
            <w:tcW w:w="4172" w:type="dxa"/>
            <w:shd w:val="solid" w:color="auto" w:fill="auto"/>
            <w:vAlign w:val="center"/>
          </w:tcPr>
          <w:p w:rsidR="002E0B7F" w:rsidRDefault="002C68CB">
            <w:pPr>
              <w:pStyle w:val="CompanyName"/>
            </w:pPr>
            <w:r>
              <w:t>Rose-Hulman</w:t>
            </w:r>
          </w:p>
          <w:p w:rsidR="002C68CB" w:rsidRDefault="002C68CB">
            <w:pPr>
              <w:pStyle w:val="CompanyName"/>
            </w:pPr>
            <w:r>
              <w:t>Institute of Technology</w:t>
            </w:r>
          </w:p>
        </w:tc>
      </w:tr>
    </w:tbl>
    <w:p w:rsidR="002E0B7F" w:rsidRDefault="00F20ED4">
      <w:pPr>
        <w:pStyle w:val="DocumentLabel"/>
      </w:pPr>
      <w:r>
        <w:t>Memo</w:t>
      </w:r>
    </w:p>
    <w:p w:rsidR="002E0B7F" w:rsidRDefault="00F20ED4">
      <w:pPr>
        <w:pStyle w:val="MessageHeaderFirst"/>
      </w:pPr>
      <w:r>
        <w:rPr>
          <w:rStyle w:val="MessageHeaderLabel"/>
          <w:spacing w:val="-25"/>
        </w:rPr>
        <w:t>T</w:t>
      </w:r>
      <w:r>
        <w:rPr>
          <w:rStyle w:val="MessageHeaderLabel"/>
        </w:rPr>
        <w:t>o:</w:t>
      </w:r>
      <w:r>
        <w:tab/>
      </w:r>
      <w:r w:rsidR="002C68CB">
        <w:t>Dr. Carlotta Berry</w:t>
      </w:r>
      <w:r w:rsidR="002C68CB">
        <w:tab/>
      </w:r>
    </w:p>
    <w:p w:rsidR="002E0B7F" w:rsidRDefault="00F20ED4">
      <w:pPr>
        <w:pStyle w:val="MessageHeader"/>
      </w:pPr>
      <w:r>
        <w:rPr>
          <w:rStyle w:val="MessageHeaderLabel"/>
        </w:rPr>
        <w:t>From:</w:t>
      </w:r>
      <w:r>
        <w:tab/>
      </w:r>
      <w:r w:rsidR="002C68CB">
        <w:t>Ander A Solorzano</w:t>
      </w:r>
      <w:r w:rsidR="00046070">
        <w:t xml:space="preserve"> ______________</w:t>
      </w:r>
      <w:r w:rsidR="002C68CB">
        <w:t xml:space="preserve"> and Ruffin White</w:t>
      </w:r>
      <w:r w:rsidR="00046070">
        <w:t xml:space="preserve"> ______________</w:t>
      </w:r>
    </w:p>
    <w:p w:rsidR="002E0B7F" w:rsidRDefault="002C68CB">
      <w:pPr>
        <w:pStyle w:val="MessageHeader"/>
      </w:pPr>
      <w:r>
        <w:rPr>
          <w:rStyle w:val="MessageHeaderLabel"/>
        </w:rPr>
        <w:t>Class</w:t>
      </w:r>
      <w:r w:rsidR="00F20ED4">
        <w:rPr>
          <w:rStyle w:val="MessageHeaderLabel"/>
        </w:rPr>
        <w:t>:</w:t>
      </w:r>
      <w:r w:rsidR="00F20ED4">
        <w:tab/>
      </w:r>
      <w:r>
        <w:t>ECE425 – Mobile Robotics</w:t>
      </w:r>
    </w:p>
    <w:p w:rsidR="002E0B7F" w:rsidRDefault="00F20ED4">
      <w:pPr>
        <w:pStyle w:val="MessageHeader"/>
      </w:pPr>
      <w:r>
        <w:rPr>
          <w:rStyle w:val="MessageHeaderLabel"/>
        </w:rPr>
        <w:t>Date:</w:t>
      </w:r>
      <w:r>
        <w:tab/>
      </w:r>
      <w:fldSimple w:instr=" DATE \* MERGEFORMAT ">
        <w:r w:rsidR="00BB61F1">
          <w:rPr>
            <w:noProof/>
          </w:rPr>
          <w:t>1/24/2013</w:t>
        </w:r>
      </w:fldSimple>
    </w:p>
    <w:p w:rsidR="002E0B7F" w:rsidRDefault="002C68CB">
      <w:pPr>
        <w:pStyle w:val="MessageHeaderLast"/>
      </w:pPr>
      <w:r>
        <w:rPr>
          <w:rStyle w:val="MessageHeaderLabel"/>
        </w:rPr>
        <w:t>Title</w:t>
      </w:r>
      <w:r w:rsidR="00F20ED4">
        <w:rPr>
          <w:rStyle w:val="MessageHeaderLabel"/>
        </w:rPr>
        <w:t>:</w:t>
      </w:r>
      <w:r w:rsidR="00810FDA">
        <w:tab/>
      </w:r>
      <w:r w:rsidR="00C02613">
        <w:t>Lab06 – Path Planning (Occupancy Grid and Topological)</w:t>
      </w:r>
    </w:p>
    <w:p w:rsidR="00DC4AD2" w:rsidRDefault="00DC4AD2" w:rsidP="004D7D7B">
      <w:pPr>
        <w:pStyle w:val="BodyText"/>
        <w:ind w:left="0"/>
        <w:rPr>
          <w:rFonts w:ascii="Times New Roman" w:hAnsi="Times New Roman"/>
          <w:b/>
          <w:u w:val="single"/>
        </w:rPr>
      </w:pPr>
      <w:r w:rsidRPr="004D7D7B">
        <w:rPr>
          <w:rFonts w:ascii="Times New Roman" w:hAnsi="Times New Roman"/>
          <w:b/>
          <w:u w:val="single"/>
        </w:rPr>
        <w:t>PURPOSE</w:t>
      </w:r>
    </w:p>
    <w:p w:rsidR="00A915F3" w:rsidRPr="00EE09A8" w:rsidRDefault="00C02613" w:rsidP="004D7D7B">
      <w:pPr>
        <w:pStyle w:val="BodyText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The purpose of this lab i</w:t>
      </w:r>
      <w:r w:rsidR="00B32A43">
        <w:rPr>
          <w:rFonts w:ascii="Times New Roman" w:hAnsi="Times New Roman"/>
        </w:rPr>
        <w:t xml:space="preserve"> </w:t>
      </w:r>
    </w:p>
    <w:p w:rsidR="00EE09A8" w:rsidRDefault="00BB2B74" w:rsidP="004D7D7B">
      <w:pPr>
        <w:pStyle w:val="BodyText"/>
        <w:ind w:left="0"/>
        <w:rPr>
          <w:rFonts w:ascii="Times New Roman" w:hAnsi="Times New Roman"/>
          <w:b/>
          <w:u w:val="single"/>
        </w:rPr>
      </w:pPr>
      <w:r w:rsidRPr="004D7D7B">
        <w:rPr>
          <w:rFonts w:ascii="Times New Roman" w:hAnsi="Times New Roman"/>
          <w:b/>
          <w:u w:val="single"/>
        </w:rPr>
        <w:t xml:space="preserve">PROCEDURES AND </w:t>
      </w:r>
      <w:r w:rsidR="00046070" w:rsidRPr="004D7D7B">
        <w:rPr>
          <w:rFonts w:ascii="Times New Roman" w:hAnsi="Times New Roman"/>
          <w:b/>
          <w:u w:val="single"/>
        </w:rPr>
        <w:t>STRATEGY</w:t>
      </w:r>
    </w:p>
    <w:p w:rsidR="00EE09A8" w:rsidRDefault="00EE09A8" w:rsidP="00A915F3">
      <w:pPr>
        <w:pStyle w:val="BodyText"/>
        <w:ind w:left="0"/>
        <w:rPr>
          <w:rFonts w:ascii="Times New Roman" w:hAnsi="Times New Roman"/>
          <w:b/>
          <w:noProof/>
          <w:u w:val="single"/>
          <w:lang w:eastAsia="ja-JP"/>
        </w:rPr>
      </w:pPr>
      <w:r>
        <w:rPr>
          <w:rFonts w:ascii="Times New Roman" w:hAnsi="Times New Roman"/>
          <w:b/>
          <w:noProof/>
          <w:u w:val="single"/>
          <w:lang w:eastAsia="ja-JP"/>
        </w:rPr>
        <w:t>QUESTIONS</w:t>
      </w:r>
    </w:p>
    <w:p w:rsidR="00EE09A8" w:rsidRDefault="00EE09A8" w:rsidP="00A915F3">
      <w:pPr>
        <w:pStyle w:val="BodyText"/>
        <w:ind w:left="0"/>
        <w:rPr>
          <w:rFonts w:ascii="Times New Roman" w:hAnsi="Times New Roman"/>
          <w:b/>
          <w:noProof/>
          <w:u w:val="single"/>
          <w:lang w:eastAsia="ja-JP"/>
        </w:rPr>
      </w:pPr>
      <w:r>
        <w:rPr>
          <w:rFonts w:ascii="Times New Roman" w:hAnsi="Times New Roman"/>
          <w:b/>
          <w:noProof/>
          <w:u w:val="single"/>
          <w:lang w:eastAsia="ja-JP"/>
        </w:rPr>
        <w:t>CONCLUSION</w:t>
      </w:r>
    </w:p>
    <w:p w:rsidR="00EE09A8" w:rsidRDefault="00EE09A8" w:rsidP="00A915F3">
      <w:pPr>
        <w:pStyle w:val="BodyText"/>
        <w:ind w:left="0"/>
        <w:rPr>
          <w:rFonts w:ascii="Times New Roman" w:hAnsi="Times New Roman"/>
          <w:noProof/>
          <w:lang w:eastAsia="ja-JP"/>
        </w:rPr>
      </w:pPr>
      <w:bookmarkStart w:id="0" w:name="_GoBack"/>
      <w:bookmarkEnd w:id="0"/>
    </w:p>
    <w:p w:rsidR="00682A09" w:rsidRPr="00EE09A8" w:rsidRDefault="00682A09" w:rsidP="00A915F3">
      <w:pPr>
        <w:pStyle w:val="BodyText"/>
        <w:ind w:left="0"/>
        <w:rPr>
          <w:rFonts w:ascii="Times New Roman" w:hAnsi="Times New Roman"/>
          <w:noProof/>
          <w:lang w:eastAsia="ja-JP"/>
        </w:rPr>
      </w:pPr>
      <w:r>
        <w:rPr>
          <w:rFonts w:ascii="Times New Roman" w:hAnsi="Times New Roman"/>
          <w:noProof/>
          <w:lang w:eastAsia="ja-JP"/>
        </w:rPr>
        <w:lastRenderedPageBreak/>
        <w:drawing>
          <wp:inline distT="0" distB="0" distL="0" distR="0">
            <wp:extent cx="6016625" cy="9909735"/>
            <wp:effectExtent l="0" t="0" r="3175" b="0"/>
            <wp:docPr id="1" name="Picture 1" descr="C:\Users\solorzaa\Dropbox\CSSE463\Image (5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lorzaa\Dropbox\CSSE463\Image (5)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990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A09" w:rsidRPr="00EE09A8">
      <w:footerReference w:type="even" r:id="rId10"/>
      <w:footerReference w:type="default" r:id="rId11"/>
      <w:footerReference w:type="first" r:id="rId12"/>
      <w:pgSz w:w="12240" w:h="15840" w:code="1"/>
      <w:pgMar w:top="1008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156" w:rsidRDefault="00A24156">
      <w:r>
        <w:separator/>
      </w:r>
    </w:p>
  </w:endnote>
  <w:endnote w:type="continuationSeparator" w:id="0">
    <w:p w:rsidR="00A24156" w:rsidRDefault="00A24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B7F" w:rsidRDefault="00F20E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E0B7F" w:rsidRDefault="002E0B7F">
    <w:pPr>
      <w:pStyle w:val="Footer"/>
    </w:pPr>
  </w:p>
  <w:p w:rsidR="002E0B7F" w:rsidRDefault="002E0B7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B7F" w:rsidRDefault="00F20ED4">
    <w:pPr>
      <w:pStyle w:val="Footer"/>
    </w:pPr>
    <w:r>
      <w:sym w:font="Wingdings" w:char="F06C"/>
    </w:r>
    <w: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61F1">
      <w:rPr>
        <w:rStyle w:val="PageNumber"/>
        <w:noProof/>
      </w:rPr>
      <w:t>2</w:t>
    </w:r>
    <w:r>
      <w:rPr>
        <w:rStyle w:val="PageNumber"/>
      </w:rPr>
      <w:fldChar w:fldCharType="end"/>
    </w:r>
  </w:p>
  <w:p w:rsidR="002E0B7F" w:rsidRDefault="002E0B7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B7F" w:rsidRDefault="00F20ED4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2415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156" w:rsidRDefault="00A24156">
      <w:r>
        <w:separator/>
      </w:r>
    </w:p>
  </w:footnote>
  <w:footnote w:type="continuationSeparator" w:id="0">
    <w:p w:rsidR="00A24156" w:rsidRDefault="00A24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507E81"/>
    <w:multiLevelType w:val="hybridMultilevel"/>
    <w:tmpl w:val="1EE8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4F7740"/>
    <w:multiLevelType w:val="hybridMultilevel"/>
    <w:tmpl w:val="23A85E02"/>
    <w:lvl w:ilvl="0" w:tplc="660AF9FC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2">
    <w:nsid w:val="204F268C"/>
    <w:multiLevelType w:val="hybridMultilevel"/>
    <w:tmpl w:val="8244FF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1AA3D33"/>
    <w:multiLevelType w:val="hybridMultilevel"/>
    <w:tmpl w:val="2CCCF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5">
    <w:nsid w:val="6E7F3A55"/>
    <w:multiLevelType w:val="hybridMultilevel"/>
    <w:tmpl w:val="CF5A6528"/>
    <w:lvl w:ilvl="0" w:tplc="77A4549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0444B6"/>
    <w:multiLevelType w:val="hybridMultilevel"/>
    <w:tmpl w:val="E990BF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18">
    <w:nsid w:val="7E1C3F51"/>
    <w:multiLevelType w:val="hybridMultilevel"/>
    <w:tmpl w:val="732E41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0"/>
  </w:num>
  <w:num w:numId="15">
    <w:abstractNumId w:val="13"/>
  </w:num>
  <w:num w:numId="16">
    <w:abstractNumId w:val="16"/>
  </w:num>
  <w:num w:numId="17">
    <w:abstractNumId w:val="18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activeWritingStyle w:appName="MSWord" w:lang="en-US" w:vendorID="8" w:dllVersion="513" w:checkStyle="1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36FA1379-FCC9-43A9-9ABD-75DE44EA56F6}"/>
    <w:docVar w:name="dgnword-eventsink" w:val="92579720"/>
  </w:docVars>
  <w:rsids>
    <w:rsidRoot w:val="002C68CB"/>
    <w:rsid w:val="0002438B"/>
    <w:rsid w:val="0002548A"/>
    <w:rsid w:val="00046070"/>
    <w:rsid w:val="00071E73"/>
    <w:rsid w:val="000831CF"/>
    <w:rsid w:val="000A6B11"/>
    <w:rsid w:val="000B5119"/>
    <w:rsid w:val="000D6D08"/>
    <w:rsid w:val="000E2640"/>
    <w:rsid w:val="000E2870"/>
    <w:rsid w:val="00127AFE"/>
    <w:rsid w:val="001369CA"/>
    <w:rsid w:val="001534F5"/>
    <w:rsid w:val="001741EF"/>
    <w:rsid w:val="001A26E1"/>
    <w:rsid w:val="001F18A9"/>
    <w:rsid w:val="0021211E"/>
    <w:rsid w:val="00260ECD"/>
    <w:rsid w:val="0029207D"/>
    <w:rsid w:val="00295C13"/>
    <w:rsid w:val="002A2FF4"/>
    <w:rsid w:val="002A328A"/>
    <w:rsid w:val="002A5629"/>
    <w:rsid w:val="002B7EB2"/>
    <w:rsid w:val="002C68CB"/>
    <w:rsid w:val="002E0B7F"/>
    <w:rsid w:val="002E66C6"/>
    <w:rsid w:val="003229B2"/>
    <w:rsid w:val="003368C7"/>
    <w:rsid w:val="0034420E"/>
    <w:rsid w:val="00346D56"/>
    <w:rsid w:val="003560D9"/>
    <w:rsid w:val="00382B5D"/>
    <w:rsid w:val="003874EC"/>
    <w:rsid w:val="003C28A4"/>
    <w:rsid w:val="003C337F"/>
    <w:rsid w:val="003F4231"/>
    <w:rsid w:val="0046032F"/>
    <w:rsid w:val="00474D71"/>
    <w:rsid w:val="00482EE7"/>
    <w:rsid w:val="00483269"/>
    <w:rsid w:val="004863DD"/>
    <w:rsid w:val="004B2955"/>
    <w:rsid w:val="004B7E76"/>
    <w:rsid w:val="004D2601"/>
    <w:rsid w:val="004D3DB9"/>
    <w:rsid w:val="004D7D7B"/>
    <w:rsid w:val="005011CF"/>
    <w:rsid w:val="005142FC"/>
    <w:rsid w:val="00561A57"/>
    <w:rsid w:val="005E732A"/>
    <w:rsid w:val="005F1D15"/>
    <w:rsid w:val="00613D25"/>
    <w:rsid w:val="006230FD"/>
    <w:rsid w:val="006419E8"/>
    <w:rsid w:val="00670BA9"/>
    <w:rsid w:val="006725D4"/>
    <w:rsid w:val="00682A09"/>
    <w:rsid w:val="0068617C"/>
    <w:rsid w:val="006A6F0C"/>
    <w:rsid w:val="006E6B38"/>
    <w:rsid w:val="006F0FF1"/>
    <w:rsid w:val="007300F4"/>
    <w:rsid w:val="00736010"/>
    <w:rsid w:val="0074236E"/>
    <w:rsid w:val="007A6DFA"/>
    <w:rsid w:val="007B365E"/>
    <w:rsid w:val="007C47BE"/>
    <w:rsid w:val="007D67B5"/>
    <w:rsid w:val="007D7853"/>
    <w:rsid w:val="00810FDA"/>
    <w:rsid w:val="00820F1F"/>
    <w:rsid w:val="00823FFA"/>
    <w:rsid w:val="00832907"/>
    <w:rsid w:val="00875B9F"/>
    <w:rsid w:val="008A54DC"/>
    <w:rsid w:val="008C10E2"/>
    <w:rsid w:val="008E4810"/>
    <w:rsid w:val="008F3DE2"/>
    <w:rsid w:val="00950CB4"/>
    <w:rsid w:val="0095650F"/>
    <w:rsid w:val="00972325"/>
    <w:rsid w:val="00990F0C"/>
    <w:rsid w:val="009A70AA"/>
    <w:rsid w:val="009B4C6B"/>
    <w:rsid w:val="00A03B25"/>
    <w:rsid w:val="00A2282E"/>
    <w:rsid w:val="00A24156"/>
    <w:rsid w:val="00A26A0E"/>
    <w:rsid w:val="00A27F83"/>
    <w:rsid w:val="00A320F0"/>
    <w:rsid w:val="00A33524"/>
    <w:rsid w:val="00A44C77"/>
    <w:rsid w:val="00A672B6"/>
    <w:rsid w:val="00A915F3"/>
    <w:rsid w:val="00AB2DC1"/>
    <w:rsid w:val="00AD7A4D"/>
    <w:rsid w:val="00AE0412"/>
    <w:rsid w:val="00B32A43"/>
    <w:rsid w:val="00B52DF1"/>
    <w:rsid w:val="00B6101E"/>
    <w:rsid w:val="00B61A10"/>
    <w:rsid w:val="00B749B9"/>
    <w:rsid w:val="00BB2B74"/>
    <w:rsid w:val="00BB61F1"/>
    <w:rsid w:val="00BC2FF0"/>
    <w:rsid w:val="00BE4A1D"/>
    <w:rsid w:val="00BF7FB0"/>
    <w:rsid w:val="00C02613"/>
    <w:rsid w:val="00C04CDB"/>
    <w:rsid w:val="00C14ECC"/>
    <w:rsid w:val="00C21498"/>
    <w:rsid w:val="00C61224"/>
    <w:rsid w:val="00CA37F3"/>
    <w:rsid w:val="00CA4935"/>
    <w:rsid w:val="00CF23FA"/>
    <w:rsid w:val="00D217EA"/>
    <w:rsid w:val="00D80C9C"/>
    <w:rsid w:val="00D878B3"/>
    <w:rsid w:val="00D92230"/>
    <w:rsid w:val="00DB0D6C"/>
    <w:rsid w:val="00DC45D4"/>
    <w:rsid w:val="00DC4AD2"/>
    <w:rsid w:val="00DD7471"/>
    <w:rsid w:val="00DF2DA6"/>
    <w:rsid w:val="00E028C4"/>
    <w:rsid w:val="00E2688E"/>
    <w:rsid w:val="00E3046A"/>
    <w:rsid w:val="00E80430"/>
    <w:rsid w:val="00E90BCD"/>
    <w:rsid w:val="00E91436"/>
    <w:rsid w:val="00EB4057"/>
    <w:rsid w:val="00EB557E"/>
    <w:rsid w:val="00EE09A8"/>
    <w:rsid w:val="00EE0A89"/>
    <w:rsid w:val="00EF1231"/>
    <w:rsid w:val="00EF794F"/>
    <w:rsid w:val="00F02BC9"/>
    <w:rsid w:val="00F14A88"/>
    <w:rsid w:val="00F20ED4"/>
    <w:rsid w:val="00F85F44"/>
    <w:rsid w:val="00FC49F6"/>
    <w:rsid w:val="00FC74AD"/>
    <w:rsid w:val="00FE0B25"/>
    <w:rsid w:val="00FE32B5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835"/>
    </w:pPr>
    <w:rPr>
      <w:rFonts w:ascii="Arial" w:hAnsi="Arial"/>
      <w:spacing w:val="-5"/>
      <w:lang w:eastAsia="en-US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180" w:lineRule="atLeast"/>
      <w:jc w:val="both"/>
    </w:pPr>
  </w:style>
  <w:style w:type="paragraph" w:styleId="Closing">
    <w:name w:val="Closing"/>
    <w:basedOn w:val="Normal"/>
    <w:semiHidden/>
    <w:pPr>
      <w:keepNext/>
      <w:spacing w:line="220" w:lineRule="atLeast"/>
    </w:p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pPr>
      <w:spacing w:before="600"/>
    </w:pPr>
    <w:rPr>
      <w:sz w:val="18"/>
    </w:rPr>
  </w:style>
  <w:style w:type="paragraph" w:styleId="Header">
    <w:name w:val="header"/>
    <w:basedOn w:val="HeaderBase"/>
    <w:semiHidden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pPr>
      <w:ind w:left="1555"/>
    </w:pPr>
  </w:style>
  <w:style w:type="character" w:styleId="PageNumber">
    <w:name w:val="page number"/>
    <w:semiHidden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8CB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pPr>
      <w:ind w:left="1195" w:hanging="360"/>
    </w:pPr>
  </w:style>
  <w:style w:type="paragraph" w:styleId="List2">
    <w:name w:val="List 2"/>
    <w:basedOn w:val="Normal"/>
    <w:semiHidden/>
    <w:pPr>
      <w:ind w:left="1555" w:hanging="360"/>
    </w:pPr>
  </w:style>
  <w:style w:type="paragraph" w:styleId="List3">
    <w:name w:val="List 3"/>
    <w:basedOn w:val="Normal"/>
    <w:semiHidden/>
    <w:pPr>
      <w:ind w:left="1915" w:hanging="360"/>
    </w:pPr>
  </w:style>
  <w:style w:type="paragraph" w:styleId="List4">
    <w:name w:val="List 4"/>
    <w:basedOn w:val="Normal"/>
    <w:semiHidden/>
    <w:pPr>
      <w:ind w:left="2275" w:hanging="360"/>
    </w:pPr>
  </w:style>
  <w:style w:type="paragraph" w:styleId="List5">
    <w:name w:val="List 5"/>
    <w:basedOn w:val="Normal"/>
    <w:semiHidden/>
    <w:pPr>
      <w:ind w:left="2635" w:hanging="360"/>
    </w:pPr>
  </w:style>
  <w:style w:type="paragraph" w:styleId="ListBullet">
    <w:name w:val="List Bullet"/>
    <w:basedOn w:val="Normal"/>
    <w:autoRedefine/>
    <w:semiHidden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pPr>
      <w:spacing w:after="120"/>
      <w:ind w:left="1195"/>
    </w:pPr>
  </w:style>
  <w:style w:type="paragraph" w:styleId="ListContinue2">
    <w:name w:val="List Continue 2"/>
    <w:basedOn w:val="Normal"/>
    <w:semiHidden/>
    <w:pPr>
      <w:spacing w:after="120"/>
      <w:ind w:left="1555"/>
    </w:pPr>
  </w:style>
  <w:style w:type="paragraph" w:styleId="ListContinue3">
    <w:name w:val="List Continue 3"/>
    <w:basedOn w:val="Normal"/>
    <w:semiHidden/>
    <w:pPr>
      <w:spacing w:after="120"/>
      <w:ind w:left="1915"/>
    </w:pPr>
  </w:style>
  <w:style w:type="paragraph" w:styleId="ListContinue4">
    <w:name w:val="List Continue 4"/>
    <w:basedOn w:val="Normal"/>
    <w:semiHidden/>
    <w:pPr>
      <w:spacing w:after="120"/>
      <w:ind w:left="2275"/>
    </w:pPr>
  </w:style>
  <w:style w:type="paragraph" w:styleId="ListContinue5">
    <w:name w:val="List Continue 5"/>
    <w:basedOn w:val="Normal"/>
    <w:semiHidden/>
    <w:pPr>
      <w:spacing w:after="120"/>
      <w:ind w:left="2635"/>
    </w:pPr>
  </w:style>
  <w:style w:type="paragraph" w:styleId="ListNumber">
    <w:name w:val="List Number"/>
    <w:basedOn w:val="Normal"/>
    <w:semiHidden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8CB"/>
    <w:rPr>
      <w:rFonts w:ascii="Tahoma" w:hAnsi="Tahoma" w:cs="Tahoma"/>
      <w:spacing w:val="-5"/>
      <w:sz w:val="16"/>
      <w:szCs w:val="16"/>
      <w:lang w:eastAsia="en-US"/>
    </w:rPr>
  </w:style>
  <w:style w:type="paragraph" w:customStyle="1" w:styleId="Default">
    <w:name w:val="Default"/>
    <w:rsid w:val="0083290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861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D7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1A1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835"/>
    </w:pPr>
    <w:rPr>
      <w:rFonts w:ascii="Arial" w:hAnsi="Arial"/>
      <w:spacing w:val="-5"/>
      <w:lang w:eastAsia="en-US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180" w:lineRule="atLeast"/>
      <w:jc w:val="both"/>
    </w:pPr>
  </w:style>
  <w:style w:type="paragraph" w:styleId="Closing">
    <w:name w:val="Closing"/>
    <w:basedOn w:val="Normal"/>
    <w:semiHidden/>
    <w:pPr>
      <w:keepNext/>
      <w:spacing w:line="220" w:lineRule="atLeast"/>
    </w:p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pPr>
      <w:spacing w:before="600"/>
    </w:pPr>
    <w:rPr>
      <w:sz w:val="18"/>
    </w:rPr>
  </w:style>
  <w:style w:type="paragraph" w:styleId="Header">
    <w:name w:val="header"/>
    <w:basedOn w:val="HeaderBase"/>
    <w:semiHidden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pPr>
      <w:ind w:left="1555"/>
    </w:pPr>
  </w:style>
  <w:style w:type="character" w:styleId="PageNumber">
    <w:name w:val="page number"/>
    <w:semiHidden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8CB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pPr>
      <w:ind w:left="1195" w:hanging="360"/>
    </w:pPr>
  </w:style>
  <w:style w:type="paragraph" w:styleId="List2">
    <w:name w:val="List 2"/>
    <w:basedOn w:val="Normal"/>
    <w:semiHidden/>
    <w:pPr>
      <w:ind w:left="1555" w:hanging="360"/>
    </w:pPr>
  </w:style>
  <w:style w:type="paragraph" w:styleId="List3">
    <w:name w:val="List 3"/>
    <w:basedOn w:val="Normal"/>
    <w:semiHidden/>
    <w:pPr>
      <w:ind w:left="1915" w:hanging="360"/>
    </w:pPr>
  </w:style>
  <w:style w:type="paragraph" w:styleId="List4">
    <w:name w:val="List 4"/>
    <w:basedOn w:val="Normal"/>
    <w:semiHidden/>
    <w:pPr>
      <w:ind w:left="2275" w:hanging="360"/>
    </w:pPr>
  </w:style>
  <w:style w:type="paragraph" w:styleId="List5">
    <w:name w:val="List 5"/>
    <w:basedOn w:val="Normal"/>
    <w:semiHidden/>
    <w:pPr>
      <w:ind w:left="2635" w:hanging="360"/>
    </w:pPr>
  </w:style>
  <w:style w:type="paragraph" w:styleId="ListBullet">
    <w:name w:val="List Bullet"/>
    <w:basedOn w:val="Normal"/>
    <w:autoRedefine/>
    <w:semiHidden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pPr>
      <w:spacing w:after="120"/>
      <w:ind w:left="1195"/>
    </w:pPr>
  </w:style>
  <w:style w:type="paragraph" w:styleId="ListContinue2">
    <w:name w:val="List Continue 2"/>
    <w:basedOn w:val="Normal"/>
    <w:semiHidden/>
    <w:pPr>
      <w:spacing w:after="120"/>
      <w:ind w:left="1555"/>
    </w:pPr>
  </w:style>
  <w:style w:type="paragraph" w:styleId="ListContinue3">
    <w:name w:val="List Continue 3"/>
    <w:basedOn w:val="Normal"/>
    <w:semiHidden/>
    <w:pPr>
      <w:spacing w:after="120"/>
      <w:ind w:left="1915"/>
    </w:pPr>
  </w:style>
  <w:style w:type="paragraph" w:styleId="ListContinue4">
    <w:name w:val="List Continue 4"/>
    <w:basedOn w:val="Normal"/>
    <w:semiHidden/>
    <w:pPr>
      <w:spacing w:after="120"/>
      <w:ind w:left="2275"/>
    </w:pPr>
  </w:style>
  <w:style w:type="paragraph" w:styleId="ListContinue5">
    <w:name w:val="List Continue 5"/>
    <w:basedOn w:val="Normal"/>
    <w:semiHidden/>
    <w:pPr>
      <w:spacing w:after="120"/>
      <w:ind w:left="2635"/>
    </w:pPr>
  </w:style>
  <w:style w:type="paragraph" w:styleId="ListNumber">
    <w:name w:val="List Number"/>
    <w:basedOn w:val="Normal"/>
    <w:semiHidden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8CB"/>
    <w:rPr>
      <w:rFonts w:ascii="Tahoma" w:hAnsi="Tahoma" w:cs="Tahoma"/>
      <w:spacing w:val="-5"/>
      <w:sz w:val="16"/>
      <w:szCs w:val="16"/>
      <w:lang w:eastAsia="en-US"/>
    </w:rPr>
  </w:style>
  <w:style w:type="paragraph" w:customStyle="1" w:styleId="Default">
    <w:name w:val="Default"/>
    <w:rsid w:val="0083290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861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D7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1A1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tif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lorzaa\AppData\Roaming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9C48E-88C1-4C09-BB2C-31C2CAEB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835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 A Solorzano</dc:creator>
  <cp:lastModifiedBy>Ander A Solorzano</cp:lastModifiedBy>
  <cp:revision>69</cp:revision>
  <cp:lastPrinted>2013-01-23T05:29:00Z</cp:lastPrinted>
  <dcterms:created xsi:type="dcterms:W3CDTF">2012-12-03T00:13:00Z</dcterms:created>
  <dcterms:modified xsi:type="dcterms:W3CDTF">2013-01-24T19:50:00Z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